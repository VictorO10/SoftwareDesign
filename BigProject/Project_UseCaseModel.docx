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9A0" w:rsidRPr="000879A0" w:rsidRDefault="000879A0">
      <w:pPr>
        <w:pStyle w:val="Title"/>
        <w:jc w:val="right"/>
        <w:rPr>
          <w:b w:val="0"/>
        </w:rPr>
      </w:pPr>
      <w:r>
        <w:rPr>
          <w:b w:val="0"/>
        </w:rPr>
        <w:t>Product Management System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0879A0">
            <w:pPr>
              <w:pStyle w:val="Tabletext"/>
            </w:pPr>
            <w:r>
              <w:t>22.03.2017</w:t>
            </w:r>
          </w:p>
        </w:tc>
        <w:tc>
          <w:tcPr>
            <w:tcW w:w="1152" w:type="dxa"/>
          </w:tcPr>
          <w:p w:rsidR="008C4393" w:rsidRPr="00D047E9" w:rsidRDefault="000879A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0879A0">
            <w:pPr>
              <w:pStyle w:val="Tabletext"/>
            </w:pPr>
            <w:r>
              <w:t>Gordon Alex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2545DF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2545DF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2545DF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2545DF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 w:rsidR="00712156">
        <w:rPr>
          <w:b/>
          <w:sz w:val="24"/>
        </w:rPr>
        <w:t>Crud on database tables</w:t>
      </w:r>
    </w:p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 w:rsidR="00712156">
        <w:rPr>
          <w:b/>
          <w:sz w:val="24"/>
        </w:rPr>
        <w:t>admin</w:t>
      </w:r>
    </w:p>
    <w:p w:rsidR="00712156" w:rsidRDefault="006C543D" w:rsidP="0004741B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>Main success scenario:</w:t>
      </w:r>
      <w:r w:rsidR="00712156">
        <w:rPr>
          <w:b/>
          <w:sz w:val="24"/>
        </w:rPr>
        <w:t xml:space="preserve"> CRUD operations</w:t>
      </w:r>
    </w:p>
    <w:p w:rsidR="00D047E9" w:rsidRDefault="00D047E9" w:rsidP="0004741B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 w:rsidR="00712156">
        <w:rPr>
          <w:b/>
          <w:sz w:val="24"/>
        </w:rPr>
        <w:t>failed CRUD operations</w:t>
      </w:r>
    </w:p>
    <w:p w:rsidR="00712156" w:rsidRDefault="00712156" w:rsidP="0004741B">
      <w:pPr>
        <w:spacing w:line="240" w:lineRule="auto"/>
        <w:ind w:left="720"/>
        <w:jc w:val="both"/>
        <w:rPr>
          <w:b/>
          <w:sz w:val="24"/>
        </w:rPr>
      </w:pPr>
    </w:p>
    <w:p w:rsidR="00712156" w:rsidRDefault="00712156" w:rsidP="0004741B">
      <w:pPr>
        <w:spacing w:line="240" w:lineRule="auto"/>
        <w:ind w:left="720"/>
        <w:jc w:val="both"/>
        <w:rPr>
          <w:b/>
          <w:sz w:val="24"/>
        </w:rPr>
      </w:pPr>
    </w:p>
    <w:p w:rsidR="00712156" w:rsidRPr="00712156" w:rsidRDefault="00712156" w:rsidP="00712156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 w:rsidR="009D7035">
        <w:rPr>
          <w:b/>
          <w:sz w:val="24"/>
        </w:rPr>
        <w:t>sell products</w:t>
      </w:r>
    </w:p>
    <w:p w:rsidR="00712156" w:rsidRPr="00712156" w:rsidRDefault="00712156" w:rsidP="00712156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712156" w:rsidRPr="00712156" w:rsidRDefault="00712156" w:rsidP="00712156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 w:rsidR="009D7035">
        <w:rPr>
          <w:b/>
          <w:sz w:val="24"/>
        </w:rPr>
        <w:t>employee</w:t>
      </w:r>
    </w:p>
    <w:p w:rsidR="00712156" w:rsidRPr="00712156" w:rsidRDefault="00712156" w:rsidP="00712156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Main success scenario: </w:t>
      </w:r>
      <w:proofErr w:type="gramStart"/>
      <w:r w:rsidR="009D7035">
        <w:rPr>
          <w:b/>
          <w:sz w:val="24"/>
        </w:rPr>
        <w:t>successful product sell</w:t>
      </w:r>
      <w:proofErr w:type="gramEnd"/>
    </w:p>
    <w:p w:rsidR="00712156" w:rsidRDefault="00712156" w:rsidP="00712156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 w:rsidR="009D7035">
        <w:rPr>
          <w:b/>
          <w:sz w:val="24"/>
        </w:rPr>
        <w:t>fail sell</w:t>
      </w:r>
    </w:p>
    <w:p w:rsidR="00C46659" w:rsidRDefault="00C46659" w:rsidP="00712156">
      <w:pPr>
        <w:spacing w:line="240" w:lineRule="auto"/>
        <w:ind w:left="720"/>
        <w:jc w:val="both"/>
        <w:rPr>
          <w:b/>
          <w:sz w:val="24"/>
        </w:rPr>
      </w:pPr>
    </w:p>
    <w:p w:rsidR="00C46659" w:rsidRPr="00712156" w:rsidRDefault="00C46659" w:rsidP="00C46659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>
        <w:rPr>
          <w:b/>
          <w:sz w:val="24"/>
        </w:rPr>
        <w:t>view products</w:t>
      </w:r>
    </w:p>
    <w:p w:rsidR="00C46659" w:rsidRPr="00712156" w:rsidRDefault="00C46659" w:rsidP="00C46659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C46659" w:rsidRPr="00712156" w:rsidRDefault="00C46659" w:rsidP="00C46659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>
        <w:rPr>
          <w:b/>
          <w:sz w:val="24"/>
        </w:rPr>
        <w:t>customer</w:t>
      </w:r>
    </w:p>
    <w:p w:rsidR="00C46659" w:rsidRPr="00712156" w:rsidRDefault="00C46659" w:rsidP="00C46659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Main success scenario: </w:t>
      </w:r>
      <w:r>
        <w:rPr>
          <w:b/>
          <w:sz w:val="24"/>
        </w:rPr>
        <w:t>view information about products</w:t>
      </w:r>
    </w:p>
    <w:p w:rsidR="00C46659" w:rsidRPr="00712156" w:rsidRDefault="00C46659" w:rsidP="00C46659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>
        <w:rPr>
          <w:b/>
          <w:sz w:val="24"/>
        </w:rPr>
        <w:t>fail sell</w:t>
      </w:r>
    </w:p>
    <w:p w:rsidR="00C46659" w:rsidRPr="00712156" w:rsidRDefault="00C46659" w:rsidP="00712156">
      <w:pPr>
        <w:spacing w:line="240" w:lineRule="auto"/>
        <w:ind w:left="720"/>
        <w:jc w:val="both"/>
        <w:rPr>
          <w:b/>
          <w:sz w:val="24"/>
        </w:rPr>
      </w:pPr>
    </w:p>
    <w:p w:rsidR="00712156" w:rsidRPr="00712156" w:rsidRDefault="00712156" w:rsidP="0004741B">
      <w:pPr>
        <w:spacing w:line="240" w:lineRule="auto"/>
        <w:ind w:left="720"/>
        <w:jc w:val="both"/>
        <w:rPr>
          <w:b/>
          <w:sz w:val="24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712156" w:rsidRDefault="002E1E8C" w:rsidP="00712156">
      <w:pPr>
        <w:pStyle w:val="BodyText"/>
        <w:jc w:val="center"/>
      </w:pPr>
      <w:r w:rsidRPr="002E1E8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1.55pt;height:121.7pt">
            <v:imagedata r:id="rId9" o:title="admin_use_c"/>
          </v:shape>
        </w:pict>
      </w:r>
    </w:p>
    <w:p w:rsidR="00712156" w:rsidRDefault="00712156" w:rsidP="00712156">
      <w:pPr>
        <w:pStyle w:val="BodyText"/>
        <w:jc w:val="center"/>
      </w:pPr>
    </w:p>
    <w:p w:rsidR="00712156" w:rsidRDefault="002E1E8C" w:rsidP="00712156">
      <w:pPr>
        <w:pStyle w:val="BodyText"/>
        <w:jc w:val="center"/>
      </w:pPr>
      <w:r w:rsidRPr="002E1E8C">
        <w:lastRenderedPageBreak/>
        <w:pict>
          <v:shape id="_x0000_i1025" type="#_x0000_t75" style="width:252.3pt;height:152.9pt">
            <v:imagedata r:id="rId10" o:title="employee_use_case"/>
          </v:shape>
        </w:pict>
      </w:r>
    </w:p>
    <w:p w:rsidR="00C46659" w:rsidRDefault="00C46659" w:rsidP="00712156">
      <w:pPr>
        <w:pStyle w:val="BodyText"/>
        <w:jc w:val="center"/>
      </w:pPr>
    </w:p>
    <w:p w:rsidR="00C46659" w:rsidRPr="00712156" w:rsidRDefault="00C46659" w:rsidP="00712156">
      <w:pPr>
        <w:pStyle w:val="BodyText"/>
        <w:jc w:val="center"/>
      </w:pPr>
      <w:r w:rsidRPr="00C46659">
        <w:pict>
          <v:shape id="_x0000_i1027" type="#_x0000_t75" style="width:181.6pt;height:77.1pt">
            <v:imagedata r:id="rId11" o:title="use_casss"/>
          </v:shape>
        </w:pict>
      </w:r>
      <w:bookmarkStart w:id="6" w:name="_GoBack"/>
      <w:bookmarkEnd w:id="6"/>
    </w:p>
    <w:sectPr w:rsidR="00C46659" w:rsidRPr="00712156" w:rsidSect="008C4393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25F" w:rsidRDefault="0079325F">
      <w:pPr>
        <w:spacing w:line="240" w:lineRule="auto"/>
      </w:pPr>
      <w:r>
        <w:separator/>
      </w:r>
    </w:p>
  </w:endnote>
  <w:endnote w:type="continuationSeparator" w:id="0">
    <w:p w:rsidR="0079325F" w:rsidRDefault="007932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0879A0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0879A0">
            <w:t>Gordon Alex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1215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C46659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25F" w:rsidRDefault="0079325F">
      <w:pPr>
        <w:spacing w:line="240" w:lineRule="auto"/>
      </w:pPr>
      <w:r>
        <w:separator/>
      </w:r>
    </w:p>
  </w:footnote>
  <w:footnote w:type="continuationSeparator" w:id="0">
    <w:p w:rsidR="0079325F" w:rsidRDefault="007932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0879A0" w:rsidRDefault="000879A0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 w:rsidRPr="000879A0">
      <w:rPr>
        <w:rFonts w:ascii="Arial" w:hAnsi="Arial" w:cs="Arial"/>
        <w:sz w:val="36"/>
        <w:szCs w:val="36"/>
      </w:rPr>
      <w:t>Gordon Alex Adrian</w:t>
    </w:r>
  </w:p>
  <w:p w:rsidR="008C4393" w:rsidRPr="000879A0" w:rsidRDefault="000879A0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30237</w:t>
    </w: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0879A0">
          <w:r>
            <w:t>Product Management System</w:t>
          </w:r>
        </w:p>
      </w:tc>
      <w:tc>
        <w:tcPr>
          <w:tcW w:w="3179" w:type="dxa"/>
        </w:tcPr>
        <w:p w:rsidR="008C4393" w:rsidRDefault="00570E86" w:rsidP="000879A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0879A0">
          <w:r>
            <w:t xml:space="preserve">  Date:  </w:t>
          </w:r>
          <w:r w:rsidR="000879A0">
            <w:t>22.03.2017</w:t>
          </w:r>
        </w:p>
      </w:tc>
    </w:tr>
    <w:tr w:rsidR="008C4393">
      <w:tc>
        <w:tcPr>
          <w:tcW w:w="9558" w:type="dxa"/>
          <w:gridSpan w:val="2"/>
        </w:tcPr>
        <w:p w:rsidR="008C4393" w:rsidRDefault="000879A0">
          <w:r>
            <w:t>EJG22JH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879A0"/>
    <w:rsid w:val="000916B9"/>
    <w:rsid w:val="00174800"/>
    <w:rsid w:val="002545DF"/>
    <w:rsid w:val="002D02EB"/>
    <w:rsid w:val="002E1E8C"/>
    <w:rsid w:val="0056530F"/>
    <w:rsid w:val="00570E86"/>
    <w:rsid w:val="00664E4B"/>
    <w:rsid w:val="006C543D"/>
    <w:rsid w:val="00712156"/>
    <w:rsid w:val="0079325F"/>
    <w:rsid w:val="008C4393"/>
    <w:rsid w:val="0090593F"/>
    <w:rsid w:val="009D7035"/>
    <w:rsid w:val="00C46659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103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Alexandra</cp:lastModifiedBy>
  <cp:revision>8</cp:revision>
  <dcterms:created xsi:type="dcterms:W3CDTF">2010-02-24T09:14:00Z</dcterms:created>
  <dcterms:modified xsi:type="dcterms:W3CDTF">2017-04-14T09:03:00Z</dcterms:modified>
</cp:coreProperties>
</file>